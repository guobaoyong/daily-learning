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7F6BE4" w:rsidRDefault="007F6BE4" w:rsidP="007F6BE4">
          <w:pPr>
            <w:pStyle w:val="PublishStatus"/>
          </w:pPr>
          <w:r>
            <w:t>此文章已于</w:t>
          </w:r>
          <w:r>
            <w:t xml:space="preserve"> 16:45:12 2019/3/31 </w:t>
          </w:r>
          <w:r>
            <w:t>发布到</w:t>
          </w:r>
          <w:r>
            <w:t xml:space="preserve"> </w:t>
          </w:r>
          <w:r>
            <w:t>张顺海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31D33" w:rsidRDefault="007F6BE4">
              <w:pPr>
                <w:pStyle w:val="Publishwithline"/>
              </w:pPr>
              <w:r w:rsidRPr="007F6BE4">
                <w:rPr>
                  <w:rFonts w:hint="eastAsia"/>
                </w:rPr>
                <w:t>尚硅谷面试第一季</w:t>
              </w:r>
              <w:r w:rsidRPr="007F6BE4">
                <w:rPr>
                  <w:rFonts w:hint="eastAsia"/>
                </w:rPr>
                <w:t>-2</w:t>
              </w:r>
              <w:r>
                <w:rPr>
                  <w:rFonts w:hint="eastAsia"/>
                </w:rPr>
                <w:t>1</w:t>
              </w:r>
              <w:r w:rsidRPr="007F6BE4">
                <w:rPr>
                  <w:rFonts w:hint="eastAsia"/>
                </w:rPr>
                <w:t>消息队列在项目中的应用</w:t>
              </w:r>
            </w:p>
          </w:sdtContent>
        </w:sdt>
        <w:p w:rsidR="00E31D33" w:rsidRDefault="00E31D33">
          <w:pPr>
            <w:pStyle w:val="underline"/>
          </w:pPr>
        </w:p>
        <w:p w:rsidR="00E31D33" w:rsidRDefault="007F6BE4">
          <w:pPr>
            <w:pStyle w:val="PadderBetweenControlandBody"/>
          </w:pPr>
        </w:p>
      </w:sdtContent>
    </w:sdt>
    <w:p w:rsidR="007F6BE4" w:rsidRPr="00DB2B1E" w:rsidRDefault="007F6BE4" w:rsidP="007F6BE4">
      <w:pPr>
        <w:rPr>
          <w:rFonts w:hint="eastAsia"/>
        </w:rPr>
      </w:pPr>
      <w:r>
        <w:rPr>
          <w:rFonts w:hint="eastAsia"/>
        </w:rPr>
        <w:t>背景：在分布式系统中是如何处理高并发的。</w:t>
      </w:r>
      <w:r>
        <w:br/>
      </w:r>
      <w:r>
        <w:tab/>
      </w:r>
      <w:r>
        <w:rPr>
          <w:rFonts w:hint="eastAsia"/>
        </w:rPr>
        <w:t>由于在高并发的环境下，来不及同步处理用户发送的请求，则会导致请求发生阻塞。比如说，大量的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之类的请求同时到达数据库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，直接导致无数的行</w:t>
      </w:r>
      <w:proofErr w:type="gramStart"/>
      <w:r>
        <w:rPr>
          <w:rFonts w:hint="eastAsia"/>
        </w:rPr>
        <w:t>锁表锁</w:t>
      </w:r>
      <w:proofErr w:type="gramEnd"/>
      <w:r>
        <w:rPr>
          <w:rFonts w:hint="eastAsia"/>
        </w:rPr>
        <w:t>，甚至会导致请求堆积很多。从而触发</w:t>
      </w:r>
      <w:r>
        <w:rPr>
          <w:rFonts w:hint="eastAsia"/>
        </w:rPr>
        <w:t xml:space="preserve"> too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connections</w:t>
      </w:r>
      <w:r>
        <w:t xml:space="preserve"> </w:t>
      </w:r>
      <w:r>
        <w:rPr>
          <w:rFonts w:hint="eastAsia"/>
        </w:rPr>
        <w:t>错误。使用消息队列可以解决【异步通信】</w:t>
      </w:r>
    </w:p>
    <w:p w:rsidR="007F6BE4" w:rsidRDefault="007F6BE4" w:rsidP="007F6BE4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</w:pPr>
      <w:r>
        <w:rPr>
          <w:rFonts w:hint="eastAsia"/>
        </w:rPr>
        <w:t>异步</w:t>
      </w:r>
    </w:p>
    <w:p w:rsidR="007F6BE4" w:rsidRDefault="007F6BE4" w:rsidP="007F6BE4">
      <w:r w:rsidRPr="00004E54">
        <w:rPr>
          <w:noProof/>
        </w:rPr>
        <w:drawing>
          <wp:inline distT="0" distB="0" distL="0" distR="0" wp14:anchorId="47CF79F5" wp14:editId="7D8677AE">
            <wp:extent cx="5274310" cy="2485390"/>
            <wp:effectExtent l="190500" t="190500" r="173990" b="1625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6BE4" w:rsidRDefault="007F6BE4" w:rsidP="007F6BE4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</w:pPr>
      <w:r>
        <w:rPr>
          <w:rFonts w:hint="eastAsia"/>
        </w:rPr>
        <w:t>并行</w:t>
      </w:r>
    </w:p>
    <w:p w:rsidR="007F6BE4" w:rsidRDefault="007F6BE4" w:rsidP="007F6BE4">
      <w:r>
        <w:rPr>
          <w:noProof/>
        </w:rPr>
        <w:drawing>
          <wp:inline distT="0" distB="0" distL="0" distR="0" wp14:anchorId="2AAA3996" wp14:editId="5F6FEE35">
            <wp:extent cx="5274310" cy="1275080"/>
            <wp:effectExtent l="190500" t="190500" r="173990" b="1727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6BE4" w:rsidRDefault="007F6BE4" w:rsidP="007F6BE4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</w:pPr>
      <w:r>
        <w:rPr>
          <w:rFonts w:hint="eastAsia"/>
        </w:rPr>
        <w:t>排队</w:t>
      </w:r>
    </w:p>
    <w:p w:rsidR="007F6BE4" w:rsidRDefault="007F6BE4" w:rsidP="007F6BE4">
      <w:pPr>
        <w:rPr>
          <w:rFonts w:hint="eastAsia"/>
        </w:rPr>
      </w:pPr>
      <w:r>
        <w:rPr>
          <w:noProof/>
        </w:rPr>
        <w:drawing>
          <wp:inline distT="0" distB="0" distL="0" distR="0" wp14:anchorId="6412425D" wp14:editId="2B88E532">
            <wp:extent cx="4391025" cy="3733800"/>
            <wp:effectExtent l="190500" t="190500" r="200025" b="1905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6BE4" w:rsidRPr="007F6BE4" w:rsidRDefault="007F6BE4" w:rsidP="007F6BE4">
      <w:pPr>
        <w:rPr>
          <w:rFonts w:hint="eastAsia"/>
        </w:rPr>
      </w:pPr>
      <w:r>
        <w:rPr>
          <w:rFonts w:hint="eastAsia"/>
        </w:rPr>
        <w:t>消息</w:t>
      </w:r>
      <w:proofErr w:type="gramStart"/>
      <w:r>
        <w:rPr>
          <w:rFonts w:hint="eastAsia"/>
        </w:rPr>
        <w:t>队列电</w:t>
      </w:r>
      <w:proofErr w:type="gramEnd"/>
      <w:r>
        <w:rPr>
          <w:rFonts w:hint="eastAsia"/>
        </w:rPr>
        <w:t>商使用场景：</w:t>
      </w:r>
    </w:p>
    <w:p w:rsidR="007F6BE4" w:rsidRDefault="007F6BE4" w:rsidP="007F6BE4">
      <w:pPr>
        <w:rPr>
          <w:rFonts w:hint="eastAsia"/>
        </w:rPr>
      </w:pPr>
      <w:r>
        <w:rPr>
          <w:noProof/>
        </w:rPr>
        <w:drawing>
          <wp:inline distT="0" distB="0" distL="0" distR="0" wp14:anchorId="3DCD68DC" wp14:editId="0C3C9485">
            <wp:extent cx="5274310" cy="2733040"/>
            <wp:effectExtent l="190500" t="190500" r="173990" b="1625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6BE4" w:rsidRDefault="007F6BE4" w:rsidP="007F6BE4">
      <w:r>
        <w:rPr>
          <w:rFonts w:hint="eastAsia"/>
        </w:rPr>
        <w:t>消息队列的弊端：</w:t>
      </w:r>
    </w:p>
    <w:p w:rsidR="007F6BE4" w:rsidRDefault="007F6BE4" w:rsidP="007F6BE4">
      <w:r>
        <w:tab/>
      </w:r>
      <w:r>
        <w:rPr>
          <w:rFonts w:hint="eastAsia"/>
        </w:rPr>
        <w:t>消息的不确定性：延迟队列，轮询技术来解决该问题即可！</w:t>
      </w:r>
    </w:p>
    <w:p w:rsidR="00E31D33" w:rsidRDefault="007F6BE4" w:rsidP="007F6BE4">
      <w:r>
        <w:rPr>
          <w:rFonts w:hint="eastAsia"/>
        </w:rPr>
        <w:t>推荐大家使用</w:t>
      </w:r>
      <w:r>
        <w:rPr>
          <w:rFonts w:hint="eastAsia"/>
        </w:rPr>
        <w:t>ActiveMQ</w:t>
      </w:r>
      <w:r>
        <w:rPr>
          <w:rFonts w:hint="eastAsia"/>
        </w:rPr>
        <w:t>！环境都是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sectPr w:rsidR="00E31D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77462"/>
    <w:multiLevelType w:val="hybridMultilevel"/>
    <w:tmpl w:val="FB1641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7F6BE4"/>
    <w:rsid w:val="000B49EE"/>
    <w:rsid w:val="007F6BE4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CAB4"/>
  <w15:docId w15:val="{55A65579-9D27-49E4-BDE9-C37E928D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aa"/>
    <w:uiPriority w:val="99"/>
    <w:semiHidden/>
    <w:unhideWhenUsed/>
    <w:rsid w:val="007F6BE4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F6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6z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108F5D-CD81-47E7-992F-C1A0C751248A}"/>
      </w:docPartPr>
      <w:docPartBody>
        <w:p w:rsidR="00000000" w:rsidRDefault="00B72F84">
          <w:r w:rsidRPr="00A43F66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84"/>
    <w:rsid w:val="004B42BA"/>
    <w:rsid w:val="00B7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F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尚硅谷面试第一季-21消息队列在项目中的应用</PostTitle>
  <PostDate>2019-03-31T08:45:12Z</PostDate>
  <PostID>10631982</PostID>
  <Category1/>
  <Category2/>
  <Category3/>
  <Category4/>
  <Category5/>
  <Category6/>
  <Category7/>
  <Category8/>
  <Category9/>
  <Category10/>
  <Account>ddbdf48d-cb6b-4766-aade-9da668d4a086</Account>
  <Enclosure/>
  <ProviderInfo>
    <PostURL/>
    <API/>
    <Categories/>
    <Trackbacks/>
    <Enclosures/>
    <BlogName/>
    <ImagePostAddress/>
  </ProviderInfo>
  <DefaultAccountEnsured/>
  <PublishedAccount>ddbdf48d-cb6b-4766-aade-9da668d4a086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张顺海</dc:creator>
  <cp:keywords/>
  <dc:description/>
  <cp:lastModifiedBy>张 顺海</cp:lastModifiedBy>
  <cp:revision>1</cp:revision>
  <dcterms:created xsi:type="dcterms:W3CDTF">2019-03-31T08:44:00Z</dcterms:created>
  <dcterms:modified xsi:type="dcterms:W3CDTF">2019-03-31T08:45:00Z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