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4D5822" w:rsidRDefault="004D5822" w:rsidP="004D5822">
          <w:pPr>
            <w:pStyle w:val="PublishStatus"/>
          </w:pPr>
          <w:r>
            <w:t>此文章已于</w:t>
          </w:r>
          <w:r>
            <w:t xml:space="preserve"> 17:12:00 2019/3/31 </w:t>
          </w:r>
          <w:r>
            <w:t>发布到</w:t>
          </w:r>
          <w:r>
            <w:t xml:space="preserve"> </w:t>
          </w:r>
          <w:r>
            <w:t>张顺海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45771" w:rsidRDefault="004D5822">
              <w:pPr>
                <w:pStyle w:val="Publishwithline"/>
              </w:pPr>
              <w:r>
                <w:t>尚硅谷面试第一季</w:t>
              </w:r>
              <w:r>
                <w:t>-15Mysql</w:t>
              </w:r>
              <w:r>
                <w:t>什么</w:t>
              </w:r>
              <w:proofErr w:type="gramStart"/>
              <w:r>
                <w:t>时候建索引</w:t>
              </w:r>
              <w:proofErr w:type="gramEnd"/>
            </w:p>
          </w:sdtContent>
        </w:sdt>
        <w:p w:rsidR="00F45771" w:rsidRDefault="00F45771">
          <w:pPr>
            <w:pStyle w:val="underline"/>
          </w:pPr>
        </w:p>
        <w:p w:rsidR="00F45771" w:rsidRDefault="004D5822">
          <w:pPr>
            <w:pStyle w:val="PadderBetweenControlandBody"/>
          </w:pPr>
        </w:p>
      </w:sdtContent>
    </w:sdt>
    <w:p w:rsidR="004D5822" w:rsidRDefault="004D5822">
      <w:pPr>
        <w:pStyle w:val="a8"/>
        <w:divId w:val="1445928213"/>
      </w:pPr>
      <w:r>
        <w:t>课堂重点:</w:t>
      </w:r>
    </w:p>
    <w:p w:rsidR="004D5822" w:rsidRDefault="004D5822">
      <w:pPr>
        <w:pStyle w:val="a8"/>
        <w:divId w:val="1445928213"/>
      </w:pPr>
      <w:r>
        <w:t>MySQL的官方定义：</w:t>
      </w:r>
    </w:p>
    <w:p w:rsidR="004D5822" w:rsidRDefault="004D5822">
      <w:pPr>
        <w:pStyle w:val="a8"/>
        <w:divId w:val="1445928213"/>
      </w:pPr>
      <w:r>
        <w:rPr>
          <w:noProof/>
        </w:rPr>
        <w:drawing>
          <wp:inline distT="0" distB="0" distL="0" distR="0" wp14:anchorId="424DA49C" wp14:editId="5F1B6156">
            <wp:extent cx="5580952" cy="1057143"/>
            <wp:effectExtent l="0" t="0" r="1270" b="0"/>
            <wp:docPr id="1" name="图片 1" descr="https://img2018.cnblogs.com/blog/1201066/201903/1201066-20190331091208591-1622050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01066/201903/1201066-20190331091208591-1622050673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52" cy="10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22" w:rsidRDefault="004D5822">
      <w:pPr>
        <w:pStyle w:val="a8"/>
        <w:divId w:val="1445928213"/>
      </w:pPr>
      <w:r>
        <w:t>索引的优势：</w:t>
      </w:r>
    </w:p>
    <w:p w:rsidR="004D5822" w:rsidRDefault="004D5822">
      <w:pPr>
        <w:pStyle w:val="a8"/>
        <w:divId w:val="1445928213"/>
      </w:pPr>
      <w:r>
        <w:rPr>
          <w:noProof/>
        </w:rPr>
        <w:drawing>
          <wp:inline distT="0" distB="0" distL="0" distR="0" wp14:anchorId="3DB318E1" wp14:editId="57A2302C">
            <wp:extent cx="5685714" cy="609524"/>
            <wp:effectExtent l="0" t="0" r="0" b="635"/>
            <wp:docPr id="2" name="图片 2" descr="https://img2018.cnblogs.com/blog/1201066/201903/1201066-20190331091208958-513757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01066/201903/1201066-20190331091208958-513757657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14" cy="6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22" w:rsidRDefault="004D5822">
      <w:pPr>
        <w:pStyle w:val="a8"/>
        <w:divId w:val="1445928213"/>
      </w:pPr>
      <w:r>
        <w:t>索引的劣势：</w:t>
      </w:r>
    </w:p>
    <w:p w:rsidR="004D5822" w:rsidRDefault="004D5822">
      <w:pPr>
        <w:pStyle w:val="a8"/>
        <w:divId w:val="1445928213"/>
      </w:pPr>
      <w:r>
        <w:rPr>
          <w:noProof/>
        </w:rPr>
        <w:drawing>
          <wp:inline distT="0" distB="0" distL="0" distR="0" wp14:anchorId="0B87A90D" wp14:editId="446CA24F">
            <wp:extent cx="5609524" cy="628571"/>
            <wp:effectExtent l="0" t="0" r="0" b="635"/>
            <wp:docPr id="3" name="图片 3" descr="https://img2018.cnblogs.com/blog/1201066/201903/1201066-20190331091209405-712769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01066/201903/1201066-20190331091209405-712769515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24" cy="6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22" w:rsidRDefault="004D5822">
      <w:pPr>
        <w:pStyle w:val="a8"/>
        <w:divId w:val="1445928213"/>
      </w:pPr>
      <w:r>
        <w:t>那些情况下需要建立索引：</w:t>
      </w:r>
    </w:p>
    <w:p w:rsidR="004D5822" w:rsidRDefault="004D5822">
      <w:pPr>
        <w:pStyle w:val="a8"/>
        <w:divId w:val="1445928213"/>
      </w:pPr>
      <w:r>
        <w:rPr>
          <w:noProof/>
        </w:rPr>
        <w:drawing>
          <wp:inline distT="0" distB="0" distL="0" distR="0" wp14:anchorId="60E8250D" wp14:editId="24F07484">
            <wp:extent cx="5295238" cy="1285714"/>
            <wp:effectExtent l="0" t="0" r="1270" b="0"/>
            <wp:docPr id="4" name="图片 4" descr="https://img2018.cnblogs.com/blog/1201066/201903/1201066-20190331091209993-237806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01066/201903/1201066-20190331091209993-237806947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38" cy="128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22" w:rsidRDefault="004D5822">
      <w:pPr>
        <w:pStyle w:val="a8"/>
        <w:divId w:val="1445928213"/>
      </w:pPr>
      <w:r>
        <w:t>那些情况下不要建立索引：</w:t>
      </w:r>
    </w:p>
    <w:p w:rsidR="004D5822" w:rsidRDefault="004D5822">
      <w:pPr>
        <w:pStyle w:val="a8"/>
        <w:divId w:val="1445928213"/>
      </w:pPr>
      <w:r>
        <w:rPr>
          <w:noProof/>
        </w:rPr>
        <w:drawing>
          <wp:inline distT="0" distB="0" distL="0" distR="0" wp14:anchorId="5220669D" wp14:editId="0ECCC228">
            <wp:extent cx="4742857" cy="1219048"/>
            <wp:effectExtent l="0" t="0" r="635" b="635"/>
            <wp:docPr id="5" name="图片 5" descr="https://img2018.cnblogs.com/blog/1201066/201903/1201066-20190331091210361-1920750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01066/201903/1201066-20190331091210361-1920750868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57" cy="12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22" w:rsidRDefault="004D5822">
      <w:pPr>
        <w:pStyle w:val="a8"/>
        <w:divId w:val="1445928213"/>
      </w:pPr>
      <w:r>
        <w:t xml:space="preserve">　　何为过滤性：例如在数据库字段里，手机号/身份证</w:t>
      </w:r>
      <w:proofErr w:type="gramStart"/>
      <w:r>
        <w:t>号这些</w:t>
      </w:r>
      <w:proofErr w:type="gramEnd"/>
      <w:r>
        <w:t>字段是过滤性好的字段，而性别则是过滤性不好的字段。</w:t>
      </w:r>
    </w:p>
    <w:sectPr w:rsidR="004D58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4D5822"/>
    <w:rsid w:val="004D5822"/>
    <w:rsid w:val="009D242B"/>
    <w:rsid w:val="00F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695FBF-246E-4DD4-A944-4915C7A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unhideWhenUsed/>
    <w:rsid w:val="004D582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D5822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5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g2018.cnblogs.com/blog/1201066/201903/1201066-20190331091209993-237806947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img2018.cnblogs.com/blog/1201066/201903/1201066-20190331091209405-712769515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img2018.cnblogs.com/blog/1201066/201903/1201066-20190331091208958-513757657.png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https://img2018.cnblogs.com/blog/1201066/201903/1201066-20190331091208591-1622050673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img2018.cnblogs.com/blog/1201066/201903/1201066-20190331091210361-1920750868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452EAC-DBB2-437D-B761-8242492FD5B5}"/>
      </w:docPartPr>
      <w:docPartBody>
        <w:p w:rsidR="00000000" w:rsidRDefault="002A53AE">
          <w:r w:rsidRPr="00DF2672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AE"/>
    <w:rsid w:val="000B1E3C"/>
    <w:rsid w:val="002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3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尚硅谷面试第一季-15Mysql什么时候建索引</PostTitle>
  <PostDate>20190331T09:12:00</PostDate>
  <PostID>10630214</PostID>
  <Category1/>
  <Category2/>
  <Category3/>
  <Category4/>
  <Category5/>
  <Category6/>
  <Category7/>
  <Category8/>
  <Category9/>
  <Category10/>
  <Account>ddbdf48d-cb6b-4766-aade-9da668d4a086</Account>
  <Enclosure/>
  <ProviderInfo>
    <PostURL/>
    <API/>
    <Categories/>
    <Trackbacks/>
    <Enclosures/>
    <BlogName/>
    <ImagePostAddress/>
  </ProviderInfo>
  <PublishedAccount>ddbdf48d-cb6b-4766-aade-9da668d4a086</PublishedAccount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 顺海</cp:lastModifiedBy>
  <cp:revision>1</cp:revision>
  <dcterms:created xsi:type="dcterms:W3CDTF">2019-03-31T01:12:00Z</dcterms:created>
  <dcterms:modified xsi:type="dcterms:W3CDTF">2019-03-31T01:13:00Z</dcterms:modified>
</cp:coreProperties>
</file>