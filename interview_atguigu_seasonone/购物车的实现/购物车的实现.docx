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242295" w:rsidRDefault="00242295" w:rsidP="00242295">
          <w:pPr>
            <w:pStyle w:val="PublishStatus"/>
          </w:pPr>
          <w:r>
            <w:t>此文章已于</w:t>
          </w:r>
          <w:r>
            <w:t xml:space="preserve"> 0:21:00 2019/4/1 </w:t>
          </w:r>
          <w:r>
            <w:t>发布到</w:t>
          </w:r>
          <w:r>
            <w:t xml:space="preserve"> </w:t>
          </w:r>
          <w:r>
            <w:t>张顺海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84967" w:rsidRDefault="00242295">
              <w:pPr>
                <w:pStyle w:val="Publishwithline"/>
              </w:pPr>
              <w:r>
                <w:t>尚硅谷面试第一季</w:t>
              </w:r>
              <w:r>
                <w:t>-20</w:t>
              </w:r>
              <w:r>
                <w:t>购物车的实现</w:t>
              </w:r>
            </w:p>
          </w:sdtContent>
        </w:sdt>
        <w:p w:rsidR="00F84967" w:rsidRDefault="00F84967">
          <w:pPr>
            <w:pStyle w:val="underline"/>
          </w:pPr>
        </w:p>
        <w:p w:rsidR="00F84967" w:rsidRDefault="00242295">
          <w:pPr>
            <w:pStyle w:val="PadderBetweenControlandBody"/>
          </w:pPr>
        </w:p>
      </w:sdtContent>
    </w:sdt>
    <w:p w:rsidR="00242295" w:rsidRDefault="00242295">
      <w:pPr>
        <w:pStyle w:val="a8"/>
        <w:divId w:val="499084405"/>
      </w:pPr>
      <w:r>
        <w:t>购物车：</w:t>
      </w:r>
    </w:p>
    <w:p w:rsidR="00242295" w:rsidRDefault="00242295">
      <w:pPr>
        <w:pStyle w:val="a8"/>
        <w:divId w:val="499084405"/>
      </w:pPr>
      <w:r>
        <w:t>1、购物车</w:t>
      </w:r>
      <w:proofErr w:type="gramStart"/>
      <w:r>
        <w:t>跟用户</w:t>
      </w:r>
      <w:proofErr w:type="gramEnd"/>
      <w:r>
        <w:t>的关系?</w:t>
      </w:r>
    </w:p>
    <w:p w:rsidR="00242295" w:rsidRDefault="00242295">
      <w:pPr>
        <w:pStyle w:val="a8"/>
        <w:divId w:val="499084405"/>
      </w:pPr>
      <w:r>
        <w:t xml:space="preserve">　　</w:t>
      </w:r>
      <w:bookmarkStart w:id="0" w:name="_GoBack"/>
      <w:bookmarkEnd w:id="0"/>
      <w:r>
        <w:t>（a）一个用户必须对应一个购物车【一个用户不管买多少商品，都会存在属于自己的购物车中。】</w:t>
      </w:r>
    </w:p>
    <w:p w:rsidR="00242295" w:rsidRDefault="00242295">
      <w:pPr>
        <w:pStyle w:val="a8"/>
        <w:divId w:val="499084405"/>
      </w:pPr>
      <w:r>
        <w:t xml:space="preserve">　　（b）单点登录一定在购物车之前。</w:t>
      </w:r>
    </w:p>
    <w:p w:rsidR="00242295" w:rsidRDefault="00242295">
      <w:pPr>
        <w:pStyle w:val="a8"/>
        <w:divId w:val="499084405"/>
      </w:pPr>
      <w:r>
        <w:t>2、跟购物车有关的操作有哪些?</w:t>
      </w:r>
    </w:p>
    <w:p w:rsidR="00242295" w:rsidRDefault="00242295">
      <w:pPr>
        <w:pStyle w:val="a8"/>
        <w:divId w:val="499084405"/>
      </w:pPr>
      <w:r>
        <w:t xml:space="preserve">　　（a）添加购物车</w:t>
      </w:r>
    </w:p>
    <w:p w:rsidR="00242295" w:rsidRDefault="00242295">
      <w:pPr>
        <w:pStyle w:val="a8"/>
        <w:divId w:val="499084405"/>
      </w:pPr>
      <w:r>
        <w:t xml:space="preserve">　　　　（</w:t>
      </w:r>
      <w:proofErr w:type="spellStart"/>
      <w:r>
        <w:t>i</w:t>
      </w:r>
      <w:proofErr w:type="spellEnd"/>
      <w:r>
        <w:t>）用户未登录状态</w:t>
      </w:r>
    </w:p>
    <w:p w:rsidR="00242295" w:rsidRDefault="00242295">
      <w:pPr>
        <w:pStyle w:val="a8"/>
        <w:divId w:val="499084405"/>
      </w:pPr>
      <w:r>
        <w:t xml:space="preserve">　　　　　　添加到什么地方?未登录将数据保存到什么地方?</w:t>
      </w:r>
    </w:p>
    <w:p w:rsidR="00242295" w:rsidRDefault="00242295">
      <w:pPr>
        <w:pStyle w:val="a8"/>
        <w:divId w:val="499084405"/>
      </w:pPr>
      <w:r>
        <w:t xml:space="preserve">　　　　　　　　Redis? --- 京东 Cookie? --- 自己开发项目的时候【如果浏览器禁用cookie】</w:t>
      </w:r>
    </w:p>
    <w:p w:rsidR="00242295" w:rsidRDefault="00242295">
      <w:pPr>
        <w:pStyle w:val="a8"/>
        <w:divId w:val="499084405"/>
      </w:pPr>
      <w:r>
        <w:t xml:space="preserve">　　　　（ii）用户登录状态</w:t>
      </w:r>
    </w:p>
    <w:p w:rsidR="00242295" w:rsidRDefault="00242295">
      <w:pPr>
        <w:pStyle w:val="a8"/>
        <w:divId w:val="499084405"/>
      </w:pPr>
      <w:r>
        <w:t xml:space="preserve">　　　　　　Redis 缓存中 【读写速度快】</w:t>
      </w:r>
    </w:p>
    <w:p w:rsidR="00242295" w:rsidRDefault="00242295">
      <w:pPr>
        <w:pStyle w:val="a8"/>
        <w:divId w:val="499084405"/>
      </w:pPr>
      <w:r>
        <w:t xml:space="preserve">　　　　　　　　Hash ：</w:t>
      </w:r>
      <w:proofErr w:type="spellStart"/>
      <w:r>
        <w:t>hset</w:t>
      </w:r>
      <w:proofErr w:type="spellEnd"/>
      <w:r>
        <w:t>(</w:t>
      </w:r>
      <w:proofErr w:type="spellStart"/>
      <w:proofErr w:type="gramStart"/>
      <w:r>
        <w:t>key,field</w:t>
      </w:r>
      <w:proofErr w:type="gramEnd"/>
      <w:r>
        <w:t>,value</w:t>
      </w:r>
      <w:proofErr w:type="spellEnd"/>
      <w:r>
        <w:t>)</w:t>
      </w:r>
    </w:p>
    <w:p w:rsidR="00242295" w:rsidRDefault="00242295">
      <w:pPr>
        <w:pStyle w:val="a8"/>
        <w:divId w:val="499084405"/>
      </w:pPr>
      <w:r>
        <w:t xml:space="preserve">　　　　　　　　</w:t>
      </w:r>
      <w:proofErr w:type="spellStart"/>
      <w:r>
        <w:t>Key:</w:t>
      </w:r>
      <w:proofErr w:type="gramStart"/>
      <w:r>
        <w:t>user:userId</w:t>
      </w:r>
      <w:proofErr w:type="gramEnd"/>
      <w:r>
        <w:t>:cart</w:t>
      </w:r>
      <w:proofErr w:type="spellEnd"/>
    </w:p>
    <w:p w:rsidR="00242295" w:rsidRDefault="00242295">
      <w:pPr>
        <w:pStyle w:val="a8"/>
        <w:divId w:val="499084405"/>
      </w:pPr>
      <w:r>
        <w:t xml:space="preserve">　　　　　　　　</w:t>
      </w:r>
      <w:proofErr w:type="spellStart"/>
      <w:r>
        <w:t>Hset</w:t>
      </w:r>
      <w:proofErr w:type="spellEnd"/>
      <w:r>
        <w:t>(</w:t>
      </w:r>
      <w:proofErr w:type="spellStart"/>
      <w:proofErr w:type="gramStart"/>
      <w:r>
        <w:t>key,skuId</w:t>
      </w:r>
      <w:proofErr w:type="gramEnd"/>
      <w:r>
        <w:t>,value</w:t>
      </w:r>
      <w:proofErr w:type="spellEnd"/>
      <w:r>
        <w:t>);</w:t>
      </w:r>
    </w:p>
    <w:p w:rsidR="00242295" w:rsidRDefault="00242295">
      <w:pPr>
        <w:pStyle w:val="a8"/>
        <w:divId w:val="499084405"/>
      </w:pPr>
      <w:r>
        <w:t xml:space="preserve">　　　　　　存在数据库中【oracle，</w:t>
      </w:r>
      <w:proofErr w:type="spellStart"/>
      <w:r>
        <w:t>mysql</w:t>
      </w:r>
      <w:proofErr w:type="spellEnd"/>
      <w:r>
        <w:t>】</w:t>
      </w:r>
    </w:p>
    <w:p w:rsidR="00242295" w:rsidRDefault="00242295">
      <w:pPr>
        <w:pStyle w:val="a8"/>
        <w:divId w:val="499084405"/>
      </w:pPr>
      <w:r>
        <w:t xml:space="preserve">　　（b）展示购物车</w:t>
      </w:r>
    </w:p>
    <w:p w:rsidR="00242295" w:rsidRDefault="00242295">
      <w:pPr>
        <w:pStyle w:val="a8"/>
        <w:divId w:val="499084405"/>
      </w:pPr>
      <w:r>
        <w:t xml:space="preserve">　　　　（</w:t>
      </w:r>
      <w:proofErr w:type="spellStart"/>
      <w:r>
        <w:t>i</w:t>
      </w:r>
      <w:proofErr w:type="spellEnd"/>
      <w:r>
        <w:t>）未登录状态展示</w:t>
      </w:r>
    </w:p>
    <w:p w:rsidR="00242295" w:rsidRDefault="00242295">
      <w:pPr>
        <w:pStyle w:val="a8"/>
        <w:divId w:val="499084405"/>
      </w:pPr>
      <w:r>
        <w:t xml:space="preserve">　　　　　　直接从cookie 中取得数据展示即可</w:t>
      </w:r>
    </w:p>
    <w:p w:rsidR="00242295" w:rsidRDefault="00242295">
      <w:pPr>
        <w:pStyle w:val="a8"/>
        <w:divId w:val="499084405"/>
      </w:pPr>
      <w:r>
        <w:t xml:space="preserve">　　　　（ii）登录状态</w:t>
      </w:r>
    </w:p>
    <w:p w:rsidR="00242295" w:rsidRDefault="00242295">
      <w:pPr>
        <w:pStyle w:val="a8"/>
        <w:divId w:val="499084405"/>
      </w:pPr>
      <w:r>
        <w:t xml:space="preserve">　　　　　　用户一旦登录：必须显示数据库【</w:t>
      </w:r>
      <w:proofErr w:type="spellStart"/>
      <w:r>
        <w:t>redis</w:t>
      </w:r>
      <w:proofErr w:type="spellEnd"/>
      <w:r>
        <w:t>】+cookie 中的购物车的数据</w:t>
      </w:r>
    </w:p>
    <w:p w:rsidR="00242295" w:rsidRDefault="00242295">
      <w:pPr>
        <w:pStyle w:val="a8"/>
        <w:divId w:val="499084405"/>
      </w:pPr>
      <w:r>
        <w:t xml:space="preserve">　　　　　　　　Cookie 中有三条记录</w:t>
      </w:r>
    </w:p>
    <w:p w:rsidR="00242295" w:rsidRDefault="00242295">
      <w:pPr>
        <w:pStyle w:val="a8"/>
        <w:divId w:val="499084405"/>
      </w:pPr>
      <w:r>
        <w:t xml:space="preserve">　　　　　　　　Redis中有五条记录</w:t>
      </w:r>
    </w:p>
    <w:p w:rsidR="00242295" w:rsidRDefault="00242295">
      <w:pPr>
        <w:pStyle w:val="a8"/>
        <w:divId w:val="499084405"/>
      </w:pPr>
      <w:r>
        <w:t xml:space="preserve">　　　　　　　　真正展示的时候应该是八条记录</w:t>
      </w:r>
    </w:p>
    <w:p w:rsidR="00242295" w:rsidRDefault="00242295">
      <w:pPr>
        <w:pStyle w:val="a8"/>
        <w:divId w:val="499084405"/>
      </w:pPr>
      <w:r>
        <w:t>文件下载：</w:t>
      </w:r>
    </w:p>
    <w:p w:rsidR="00242295" w:rsidRDefault="00242295">
      <w:pPr>
        <w:pStyle w:val="a8"/>
        <w:divId w:val="499084405"/>
      </w:pPr>
      <w:r>
        <w:t> </w:t>
      </w:r>
    </w:p>
    <w:sectPr w:rsidR="002422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242295"/>
    <w:rsid w:val="00242295"/>
    <w:rsid w:val="00E000C1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136DA-A1A2-4C26-9763-AC468778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unhideWhenUsed/>
    <w:rsid w:val="0024229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755570-DC58-402D-B33B-7ACCADFB1244}"/>
      </w:docPartPr>
      <w:docPartBody>
        <w:p w:rsidR="00000000" w:rsidRDefault="00A55B32">
          <w:r w:rsidRPr="0028101B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32"/>
    <w:rsid w:val="009D7B1C"/>
    <w:rsid w:val="00A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B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尚硅谷面试第一季-20购物车的实现</PostTitle>
  <PostDate>20190331T16:21:00</PostDate>
  <PostID>10631834</PostID>
  <Category1/>
  <Category2/>
  <Category3/>
  <Category4/>
  <Category5/>
  <Category6/>
  <Category7/>
  <Category8/>
  <Category9/>
  <Category10/>
  <Account>ddbdf48d-cb6b-4766-aade-9da668d4a086</Account>
  <Enclosure/>
  <ProviderInfo>
    <PostURL/>
    <API/>
    <Categories/>
    <Trackbacks/>
    <Enclosures/>
    <BlogName/>
    <ImagePostAddress/>
  </ProviderInfo>
  <PublishedAccount>ddbdf48d-cb6b-4766-aade-9da668d4a086</PublishedAccount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张顺海</dc:creator>
  <cp:keywords/>
  <dc:description/>
  <cp:lastModifiedBy>张 顺海</cp:lastModifiedBy>
  <cp:revision>1</cp:revision>
  <dcterms:created xsi:type="dcterms:W3CDTF">2019-03-31T08:22:00Z</dcterms:created>
  <dcterms:modified xsi:type="dcterms:W3CDTF">2019-03-31T08:23:00Z</dcterms:modified>
</cp:coreProperties>
</file>