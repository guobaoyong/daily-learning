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E468D" w:rsidRDefault="00BE468D" w:rsidP="00BE468D">
          <w:pPr>
            <w:pStyle w:val="PublishStatus"/>
          </w:pPr>
          <w:r>
            <w:t>此文章已于</w:t>
          </w:r>
          <w:r>
            <w:t xml:space="preserve"> 15:44:04 2019/3/31 </w:t>
          </w:r>
          <w:r>
            <w:t>发布到</w:t>
          </w:r>
          <w:r>
            <w:t xml:space="preserve"> </w:t>
          </w:r>
          <w:r>
            <w:t>张顺海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530538" w:rsidRDefault="00BE468D">
              <w:pPr>
                <w:pStyle w:val="Publishwithline"/>
              </w:pPr>
              <w:r w:rsidRPr="00BE468D">
                <w:rPr>
                  <w:rFonts w:hint="eastAsia"/>
                </w:rPr>
                <w:t>尚硅谷面试第一季</w:t>
              </w:r>
              <w:r w:rsidRPr="00BE468D">
                <w:rPr>
                  <w:rFonts w:hint="eastAsia"/>
                </w:rPr>
                <w:t>-1</w:t>
              </w:r>
              <w:r>
                <w:rPr>
                  <w:rFonts w:hint="eastAsia"/>
                </w:rPr>
                <w:t>9</w:t>
              </w:r>
              <w:r>
                <w:rPr>
                  <w:rFonts w:hint="eastAsia"/>
                </w:rPr>
                <w:t>单点登陆实现过程</w:t>
              </w:r>
            </w:p>
          </w:sdtContent>
        </w:sdt>
        <w:p w:rsidR="00530538" w:rsidRDefault="00530538">
          <w:pPr>
            <w:pStyle w:val="underline"/>
          </w:pPr>
        </w:p>
        <w:p w:rsidR="00530538" w:rsidRDefault="00BE468D">
          <w:pPr>
            <w:pStyle w:val="PadderBetweenControlandBody"/>
          </w:pPr>
        </w:p>
      </w:sdtContent>
    </w:sdt>
    <w:p w:rsidR="00BE468D" w:rsidRDefault="00BE468D" w:rsidP="00BE468D">
      <w:r>
        <w:rPr>
          <w:rFonts w:hint="eastAsia"/>
        </w:rPr>
        <w:t>单点登录：一处登录多处使用！</w:t>
      </w:r>
    </w:p>
    <w:p w:rsidR="00BE468D" w:rsidRPr="00A2340A" w:rsidRDefault="00BE468D" w:rsidP="00BE468D">
      <w:r>
        <w:rPr>
          <w:rFonts w:hint="eastAsia"/>
        </w:rPr>
        <w:t>前提：单点登录多使用在分布式系统中。</w:t>
      </w:r>
    </w:p>
    <w:p w:rsidR="00BE468D" w:rsidRDefault="00BE468D" w:rsidP="00BE468D">
      <w:r>
        <w:rPr>
          <w:noProof/>
        </w:rPr>
        <w:drawing>
          <wp:inline distT="0" distB="0" distL="0" distR="0" wp14:anchorId="04847F24" wp14:editId="6A0E2E4A">
            <wp:extent cx="4140404" cy="4197730"/>
            <wp:effectExtent l="190500" t="190500" r="184150" b="1841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466" cy="4216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468D" w:rsidRDefault="00BE468D" w:rsidP="00BE468D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:rsidR="00BE468D" w:rsidRDefault="00BE468D" w:rsidP="00BE468D">
      <w:r>
        <w:rPr>
          <w:rFonts w:hint="eastAsia"/>
        </w:rPr>
        <w:t>参观动物园流程：</w:t>
      </w:r>
    </w:p>
    <w:p w:rsidR="00BE468D" w:rsidRPr="00BE468D" w:rsidRDefault="00BE468D" w:rsidP="00BE468D">
      <w:pPr>
        <w:rPr>
          <w:b/>
        </w:rPr>
      </w:pPr>
      <w:r w:rsidRPr="00BE468D">
        <w:rPr>
          <w:rFonts w:hint="eastAsia"/>
          <w:b/>
        </w:rPr>
        <w:t>检票员</w:t>
      </w:r>
      <w:r w:rsidRPr="00BE468D">
        <w:rPr>
          <w:rFonts w:hint="eastAsia"/>
          <w:b/>
        </w:rPr>
        <w:t>=</w:t>
      </w:r>
      <w:r w:rsidRPr="00BE468D">
        <w:rPr>
          <w:rFonts w:hint="eastAsia"/>
          <w:b/>
        </w:rPr>
        <w:t>认证中心模块</w:t>
      </w:r>
    </w:p>
    <w:p w:rsidR="00BE468D" w:rsidRDefault="00BE468D" w:rsidP="00BE468D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</w:pPr>
      <w:r>
        <w:rPr>
          <w:rFonts w:hint="eastAsia"/>
        </w:rPr>
        <w:t>我直接带着大家进动物园，则会被检票员拦住【看我们是否有门票】，没有</w:t>
      </w:r>
      <w:r>
        <w:rPr>
          <w:rFonts w:hint="eastAsia"/>
        </w:rPr>
        <w:t>[</w:t>
      </w:r>
      <w:r>
        <w:rPr>
          <w:rFonts w:hint="eastAsia"/>
        </w:rPr>
        <w:t>售票处买票</w:t>
      </w:r>
      <w:r>
        <w:t>]</w:t>
      </w:r>
    </w:p>
    <w:p w:rsidR="00BE468D" w:rsidRPr="00BE468D" w:rsidRDefault="00BE468D" w:rsidP="00BE468D">
      <w:pPr>
        <w:rPr>
          <w:b/>
        </w:rPr>
      </w:pPr>
      <w:r w:rsidRPr="00BE468D">
        <w:rPr>
          <w:rFonts w:hint="eastAsia"/>
          <w:b/>
        </w:rPr>
        <w:t>登录</w:t>
      </w:r>
      <w:r w:rsidRPr="00BE468D">
        <w:rPr>
          <w:rFonts w:hint="eastAsia"/>
          <w:b/>
        </w:rPr>
        <w:t>=</w:t>
      </w:r>
      <w:r w:rsidRPr="00BE468D">
        <w:rPr>
          <w:rFonts w:hint="eastAsia"/>
          <w:b/>
        </w:rPr>
        <w:t>买票</w:t>
      </w:r>
    </w:p>
    <w:p w:rsidR="00BE468D" w:rsidRDefault="00BE468D" w:rsidP="00BE468D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</w:pPr>
      <w:r>
        <w:rPr>
          <w:rFonts w:hint="eastAsia"/>
        </w:rPr>
        <w:t>我去买票【带着票，带着大家一起准备进入动物园】检票员</w:t>
      </w:r>
      <w:r>
        <w:rPr>
          <w:rFonts w:hint="eastAsia"/>
        </w:rPr>
        <w:t>check</w:t>
      </w:r>
      <w:r>
        <w:rPr>
          <w:rFonts w:hint="eastAsia"/>
        </w:rPr>
        <w:t>【有票】</w:t>
      </w:r>
    </w:p>
    <w:p w:rsidR="00BE468D" w:rsidRPr="00BE468D" w:rsidRDefault="00BE468D" w:rsidP="00BE468D">
      <w:pPr>
        <w:rPr>
          <w:b/>
        </w:rPr>
      </w:pPr>
      <w:r w:rsidRPr="00BE468D">
        <w:rPr>
          <w:b/>
        </w:rPr>
        <w:t>T</w:t>
      </w:r>
      <w:r w:rsidRPr="00BE468D">
        <w:rPr>
          <w:rFonts w:hint="eastAsia"/>
          <w:b/>
        </w:rPr>
        <w:t>oken=</w:t>
      </w:r>
      <w:r w:rsidRPr="00BE468D">
        <w:rPr>
          <w:rFonts w:hint="eastAsia"/>
          <w:b/>
        </w:rPr>
        <w:t>票</w:t>
      </w:r>
    </w:p>
    <w:p w:rsidR="00BE468D" w:rsidRDefault="00BE468D" w:rsidP="00BE468D">
      <w:pPr>
        <w:pStyle w:val="a4"/>
        <w:widowControl w:val="0"/>
        <w:numPr>
          <w:ilvl w:val="0"/>
          <w:numId w:val="1"/>
        </w:numPr>
        <w:spacing w:after="0"/>
        <w:contextualSpacing w:val="0"/>
        <w:jc w:val="both"/>
      </w:pPr>
      <w:r>
        <w:rPr>
          <w:rFonts w:hint="eastAsia"/>
        </w:rPr>
        <w:t>我们手中有票就可以任意观赏动物的每处景点。</w:t>
      </w:r>
    </w:p>
    <w:p w:rsidR="00BE468D" w:rsidRDefault="00BE468D" w:rsidP="00BE468D">
      <w:r>
        <w:rPr>
          <w:rFonts w:hint="eastAsia"/>
        </w:rPr>
        <w:t>京东：单点登录，是将</w:t>
      </w:r>
      <w:r>
        <w:rPr>
          <w:rFonts w:hint="eastAsia"/>
        </w:rPr>
        <w:t>token</w:t>
      </w:r>
      <w:r>
        <w:rPr>
          <w:rFonts w:hint="eastAsia"/>
        </w:rPr>
        <w:t>放入到</w:t>
      </w:r>
      <w:r>
        <w:rPr>
          <w:rFonts w:hint="eastAsia"/>
        </w:rPr>
        <w:t>cookie</w:t>
      </w:r>
      <w:r>
        <w:rPr>
          <w:rFonts w:hint="eastAsia"/>
        </w:rPr>
        <w:t>中的。</w:t>
      </w:r>
    </w:p>
    <w:p w:rsidR="00530538" w:rsidRPr="00BE468D" w:rsidRDefault="00BE468D">
      <w:pPr>
        <w:rPr>
          <w:rFonts w:hint="eastAsia"/>
        </w:rPr>
      </w:pPr>
      <w:r>
        <w:rPr>
          <w:rFonts w:hint="eastAsia"/>
        </w:rPr>
        <w:t>案例：将浏览器的</w:t>
      </w:r>
      <w:r>
        <w:rPr>
          <w:rFonts w:hint="eastAsia"/>
        </w:rPr>
        <w:t>cookie</w:t>
      </w:r>
      <w:r>
        <w:rPr>
          <w:rFonts w:hint="eastAsia"/>
        </w:rPr>
        <w:t>禁用，则在登录京东则失败！无论如何登录不了！</w:t>
      </w:r>
    </w:p>
    <w:sectPr w:rsidR="00530538" w:rsidRPr="00BE46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01897"/>
    <w:multiLevelType w:val="hybridMultilevel"/>
    <w:tmpl w:val="B5F6407C"/>
    <w:lvl w:ilvl="0" w:tplc="1D047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BE468D"/>
    <w:rsid w:val="003E023E"/>
    <w:rsid w:val="00530538"/>
    <w:rsid w:val="00B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C929"/>
  <w15:docId w15:val="{D1111B91-92E5-4D12-B3B7-A78AFB48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aa"/>
    <w:uiPriority w:val="99"/>
    <w:semiHidden/>
    <w:unhideWhenUsed/>
    <w:rsid w:val="00BE468D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E4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6z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D6A292-6642-4C17-BC3D-17B1FD30B40A}"/>
      </w:docPartPr>
      <w:docPartBody>
        <w:p w:rsidR="00000000" w:rsidRDefault="000F2FD1">
          <w:r w:rsidRPr="003F5D25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D1"/>
    <w:rsid w:val="000F2FD1"/>
    <w:rsid w:val="00A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2F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尚硅谷面试第一季-19单点登陆实现过程</PostTitle>
  <PostDate>2019-03-31T07:44:04Z</PostDate>
  <PostID>10631637</PostID>
  <Category1/>
  <Category2/>
  <Category3/>
  <Category4/>
  <Category5/>
  <Category6/>
  <Category7/>
  <Category8/>
  <Category9/>
  <Category10/>
  <Account>ddbdf48d-cb6b-4766-aade-9da668d4a086</Account>
  <Enclosure/>
  <ProviderInfo>
    <PostURL/>
    <API/>
    <Categories/>
    <Trackbacks/>
    <Enclosures/>
    <BlogName/>
    <ImagePostAddress/>
  </ProviderInfo>
  <DefaultAccountEnsured/>
  <PublishedAccount>ddbdf48d-cb6b-4766-aade-9da668d4a086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张顺海</dc:creator>
  <cp:keywords/>
  <dc:description/>
  <cp:lastModifiedBy>张 顺海</cp:lastModifiedBy>
  <cp:revision>1</cp:revision>
  <dcterms:created xsi:type="dcterms:W3CDTF">2019-03-31T07:42:00Z</dcterms:created>
  <dcterms:modified xsi:type="dcterms:W3CDTF">2019-03-31T07:44:00Z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